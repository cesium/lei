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4B7E44">
            <w:r>
              <w:rPr>
                <w:noProof/>
                <w:lang w:val="pt-PT" w:eastAsia="pt-PT"/>
              </w:rPr>
              <mc:AlternateContent>
                <mc:Choice Requires="wps">
                  <w:drawing>
                    <wp:inline distT="0" distB="0" distL="0" distR="0" wp14:anchorId="3CC47C2F" wp14:editId="58DCF1E3">
                      <wp:extent cx="5138670" cy="1288111"/>
                      <wp:effectExtent l="0" t="0" r="0" b="762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2881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D64D0" w:rsidRPr="004B7E44" w:rsidRDefault="002D64D0" w:rsidP="004B7E44">
                                  <w:pPr>
                                    <w:pStyle w:val="Title"/>
                                  </w:pPr>
                                  <w:r>
                                    <w:t>SWAP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C47C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0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" filled="f" stroked="f" strokeweight=".5pt">
                      <v:textbox>
                        <w:txbxContent>
                          <w:p w:rsidR="002D64D0" w:rsidRPr="004B7E44" w:rsidRDefault="002D64D0" w:rsidP="004B7E44">
                            <w:pPr>
                              <w:pStyle w:val="Title"/>
                            </w:pPr>
                            <w:r>
                              <w:t>SWAP 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B7E44" w:rsidRDefault="004B7E44" w:rsidP="004B7E44"/>
          <w:p w:rsidR="004B7E44" w:rsidRDefault="004B7E44" w:rsidP="004B7E44">
            <w:r>
              <w:rPr>
                <w:noProof/>
                <w:lang w:val="pt-PT" w:eastAsia="pt-PT"/>
              </w:rPr>
              <mc:AlternateContent>
                <mc:Choice Requires="wps">
                  <w:drawing>
                    <wp:inline distT="0" distB="0" distL="0" distR="0" wp14:anchorId="12527E3F" wp14:editId="01C1F635">
                      <wp:extent cx="5138670" cy="1288111"/>
                      <wp:effectExtent l="0" t="0" r="0" b="762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2881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B7E44" w:rsidRPr="002D64D0" w:rsidRDefault="002D64D0" w:rsidP="004B7E44">
                                  <w:pPr>
                                    <w:pStyle w:val="Subtitle"/>
                                    <w:rPr>
                                      <w:lang w:val="pt-PT"/>
                                    </w:rPr>
                                  </w:pPr>
                                  <w:r>
                                    <w:rPr>
                                      <w:lang w:val="pt-PT"/>
                                    </w:rPr>
                                    <w:t>Laboratórios em Engenharia Informática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27E3F" id="Text Box 3" o:spid="_x0000_s1027" type="#_x0000_t202" style="width:404.6pt;height:10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" filled="f" stroked="f" strokeweight=".5pt">
                      <v:textbox>
                        <w:txbxContent>
                          <w:p w:rsidR="004B7E44" w:rsidRPr="002D64D0" w:rsidRDefault="002D64D0" w:rsidP="004B7E44">
                            <w:pPr>
                              <w:pStyle w:val="Subtitle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Laboratórios em Engenharia Informática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4B7E44">
            <w:pPr>
              <w:rPr>
                <w:noProof/>
              </w:rPr>
            </w:pPr>
          </w:p>
          <w:p w:rsidR="004B7E44" w:rsidRDefault="002D64D0" w:rsidP="004B7E44">
            <w:pPr>
              <w:rPr>
                <w:noProof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2336" behindDoc="0" locked="0" layoutInCell="1" allowOverlap="1" wp14:anchorId="3B8A905F" wp14:editId="4DD1665A">
                  <wp:simplePos x="0" y="0"/>
                  <wp:positionH relativeFrom="column">
                    <wp:posOffset>3559175</wp:posOffset>
                  </wp:positionH>
                  <wp:positionV relativeFrom="paragraph">
                    <wp:posOffset>1889125</wp:posOffset>
                  </wp:positionV>
                  <wp:extent cx="2466975" cy="765810"/>
                  <wp:effectExtent l="0" t="0" r="0" b="0"/>
                  <wp:wrapNone/>
                  <wp:docPr id="9" name="Picture 9" descr="C:\Users\Samuel\AppData\Local\Microsoft\Windows\INetCache\Content.Word\logo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uel\AppData\Local\Microsoft\Windows\INetCache\Content.Word\logo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B7E44" w:rsidRDefault="004B7E44" w:rsidP="004B7E44"/>
    <w:p w:rsidR="004B7E44" w:rsidRDefault="002D64D0">
      <w:pPr>
        <w:spacing w:after="20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0EEF07" wp14:editId="1CF4939F">
                <wp:simplePos x="0" y="0"/>
                <wp:positionH relativeFrom="page">
                  <wp:align>left</wp:align>
                </wp:positionH>
                <wp:positionV relativeFrom="page">
                  <wp:posOffset>2059388</wp:posOffset>
                </wp:positionV>
                <wp:extent cx="6748145" cy="6329238"/>
                <wp:effectExtent l="0" t="0" r="0" b="444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6329238"/>
                        </a:xfrm>
                        <a:prstGeom prst="rect">
                          <a:avLst/>
                        </a:prstGeom>
                        <a:solidFill>
                          <a:srgbClr val="3A26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AF2FD" id="Rectangle 2" o:spid="_x0000_s1026" alt="colored rectangle" style="position:absolute;margin-left:0;margin-top:162.15pt;width:531.35pt;height:498.3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" fillcolor="#3a2658" stroked="f" strokeweight="2pt">
                <w10:wrap anchorx="page" anchory="page"/>
              </v:rect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6DD00E72" wp14:editId="61C7183F">
            <wp:simplePos x="0" y="0"/>
            <wp:positionH relativeFrom="margin">
              <wp:posOffset>-405434</wp:posOffset>
            </wp:positionH>
            <wp:positionV relativeFrom="paragraph">
              <wp:posOffset>7902078</wp:posOffset>
            </wp:positionV>
            <wp:extent cx="1335819" cy="1213084"/>
            <wp:effectExtent l="0" t="0" r="0" b="6350"/>
            <wp:wrapNone/>
            <wp:docPr id="4" name="Picture 4" descr="https://upload.wikimedia.org/wikipedia/commons/9/93/EEU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3/EEUM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819" cy="12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E44">
        <w:br w:type="page"/>
      </w:r>
    </w:p>
    <w:p w:rsidR="000C3BCE" w:rsidRDefault="000C3BCE" w:rsidP="000C3BCE">
      <w:pPr>
        <w:pStyle w:val="Heading2"/>
      </w:pPr>
      <w:bookmarkStart w:id="0" w:name="_GoBack"/>
      <w:bookmarkEnd w:id="0"/>
      <w:r w:rsidRPr="000C3BCE">
        <w:lastRenderedPageBreak/>
        <w:t>Índice</w:t>
      </w:r>
    </w:p>
    <w:p w:rsidR="000C3BCE" w:rsidRDefault="000C3BCE" w:rsidP="000C3BCE">
      <w:pPr>
        <w:pStyle w:val="Heading2"/>
      </w:pPr>
      <w:r>
        <w:br w:type="page"/>
      </w:r>
    </w:p>
    <w:p w:rsidR="004B7E44" w:rsidRDefault="000C3BCE" w:rsidP="004B7E44">
      <w:pPr>
        <w:pStyle w:val="Heading2"/>
        <w:spacing w:after="500"/>
      </w:pPr>
      <w:sdt>
        <w:sdtPr>
          <w:alias w:val="Company"/>
          <w:tag w:val="Company"/>
          <w:id w:val="441245393"/>
          <w:placeholder>
            <w:docPart w:val="3F4C864835E849CD935918D67CD1CDCE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="004B7E44" w:rsidRPr="004B7E44">
            <w:t>Company Name</w:t>
          </w:r>
        </w:sdtContent>
      </w:sdt>
      <w:r w:rsidR="004B7E44" w:rsidRPr="004B7E44">
        <w:t xml:space="preserve"> </w:t>
      </w:r>
      <w:sdt>
        <w:sdtPr>
          <w:id w:val="-1965573505"/>
          <w:placeholder>
            <w:docPart w:val="695A3F868E4342F4BD532C841D32C4F9"/>
          </w:placeholder>
          <w:temporary/>
          <w:showingPlcHdr/>
          <w15:appearance w15:val="hidden"/>
        </w:sdtPr>
        <w:sdtContent>
          <w:r w:rsidR="004B7E44" w:rsidRPr="004B7E44">
            <w:t>Marketing Plan</w:t>
          </w:r>
        </w:sdtContent>
      </w:sdt>
    </w:p>
    <w:p w:rsidR="004B7E44" w:rsidRDefault="000C3BCE" w:rsidP="004B7E44">
      <w:pPr>
        <w:pStyle w:val="Heading3"/>
        <w:rPr>
          <w:b/>
          <w:i w:val="0"/>
          <w:sz w:val="44"/>
        </w:rPr>
      </w:pPr>
      <w:sdt>
        <w:sdtPr>
          <w:rPr>
            <w:b/>
            <w:i w:val="0"/>
            <w:sz w:val="44"/>
          </w:rPr>
          <w:id w:val="295194193"/>
          <w:placeholder>
            <w:docPart w:val="C71EC06023DA4C6A89B52330BC678C46"/>
          </w:placeholder>
          <w:temporary/>
          <w:showingPlcHdr/>
          <w15:appearance w15:val="hidden"/>
        </w:sdtPr>
        <w:sdtContent>
          <w:r w:rsidR="004B7E44" w:rsidRPr="004B7E44">
            <w:rPr>
              <w:b/>
              <w:i w:val="0"/>
              <w:sz w:val="44"/>
            </w:rPr>
            <w:t>Heading 3</w:t>
          </w:r>
        </w:sdtContent>
      </w:sdt>
    </w:p>
    <w:p w:rsidR="004B7E44" w:rsidRDefault="004B7E44" w:rsidP="004B7E44">
      <w:pPr>
        <w:rPr>
          <w:rFonts w:eastAsia="Times New Roman"/>
        </w:rPr>
      </w:pPr>
    </w:p>
    <w:sdt>
      <w:sdtPr>
        <w:rPr>
          <w:color w:val="auto"/>
        </w:rPr>
        <w:id w:val="1799572795"/>
        <w:placeholder>
          <w:docPart w:val="EAEE625052004E4182A1F0A9F8D4B2A8"/>
        </w:placeholder>
        <w:temporary/>
        <w:showingPlcHdr/>
        <w15:appearance w15:val="hidden"/>
      </w:sdtPr>
      <w:sdtContent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>To get started right away, just tap any placeholder text (such as this) and start typing to replace it with your own.</w:t>
          </w:r>
        </w:p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 xml:space="preserve">Want to insert a picture from your files or add a shape, text box, or table? You got it! On the Insert tab of the ribbon, just tap the option you need. </w:t>
          </w:r>
        </w:p>
        <w:p w:rsidR="004B7E44" w:rsidRDefault="004B7E44" w:rsidP="004B7E44">
          <w:r w:rsidRPr="004B7E44">
            <w:rPr>
              <w:color w:val="auto"/>
            </w:rPr>
            <w:t>Find even more easy-to-use tools on the Insert tab, such as to add a hyperlink or insert a comment.</w:t>
          </w:r>
        </w:p>
      </w:sdtContent>
    </w:sdt>
    <w:p w:rsidR="004B7E44" w:rsidRPr="004B7E44" w:rsidRDefault="004B7E44" w:rsidP="004B7E44">
      <w:pPr>
        <w:pStyle w:val="Heading3"/>
        <w:rPr>
          <w:rFonts w:eastAsiaTheme="minorHAnsi"/>
          <w:b/>
          <w:i w:val="0"/>
          <w:sz w:val="44"/>
        </w:rPr>
      </w:pPr>
    </w:p>
    <w:sdt>
      <w:sdtPr>
        <w:rPr>
          <w:color w:val="auto"/>
        </w:rPr>
        <w:id w:val="-1888951859"/>
        <w:placeholder>
          <w:docPart w:val="45B8A7E3D1EE45508E933FBE98A136BD"/>
        </w:placeholder>
        <w:temporary/>
        <w:showingPlcHdr/>
        <w15:appearance w15:val="hidden"/>
      </w:sdtPr>
      <w:sdtContent>
        <w:p w:rsidR="004B7E44" w:rsidRDefault="004B7E44" w:rsidP="004B7E44">
          <w:pPr>
            <w:pStyle w:val="Heading4"/>
            <w:rPr>
              <w:color w:val="auto"/>
            </w:rPr>
          </w:pPr>
          <w:r w:rsidRPr="004B7E44">
            <w:t>Heading 4</w:t>
          </w:r>
        </w:p>
      </w:sdtContent>
    </w:sdt>
    <w:p w:rsidR="004B7E44" w:rsidRDefault="004B7E44" w:rsidP="004B7E44"/>
    <w:sdt>
      <w:sdtPr>
        <w:rPr>
          <w:color w:val="auto"/>
        </w:rPr>
        <w:id w:val="-996882755"/>
        <w:placeholder>
          <w:docPart w:val="983727318EFE446EAF83D3E5D57D3596"/>
        </w:placeholder>
        <w:temporary/>
        <w:showingPlcHdr/>
        <w15:appearance w15:val="hidden"/>
      </w:sdtPr>
      <w:sdtContent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>To get started right away, just tap any placeholder text (such as this) and start typing to replace it with your own.</w:t>
          </w:r>
        </w:p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 xml:space="preserve">Want to insert a picture from your files or add a shape, text box, or table? You got it! On the Insert tab of the ribbon, just tap the option you need. </w:t>
          </w:r>
        </w:p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>Find even more easy-to-use tools on the Insert tab, such as to add a hyperlink or insert a comment.</w:t>
          </w:r>
        </w:p>
      </w:sdtContent>
    </w:sdt>
    <w:p w:rsidR="00E94B5F" w:rsidRDefault="00E94B5F" w:rsidP="004B7E44"/>
    <w:p w:rsidR="002D64D0" w:rsidRDefault="002D64D0">
      <w:pPr>
        <w:spacing w:after="200"/>
      </w:pPr>
      <w:r>
        <w:br w:type="page"/>
      </w:r>
    </w:p>
    <w:p w:rsidR="002D64D0" w:rsidRPr="004B7E44" w:rsidRDefault="002D64D0" w:rsidP="004B7E44"/>
    <w:sectPr w:rsidR="002D64D0" w:rsidRPr="004B7E44" w:rsidSect="004B7E44">
      <w:headerReference w:type="default" r:id="rId10"/>
      <w:footerReference w:type="defaul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DFB" w:rsidRDefault="00D26DFB" w:rsidP="004B7E44">
      <w:r>
        <w:separator/>
      </w:r>
    </w:p>
  </w:endnote>
  <w:endnote w:type="continuationSeparator" w:id="0">
    <w:p w:rsidR="00D26DFB" w:rsidRDefault="00D26DF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Aria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Footer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D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DFB" w:rsidRDefault="00D26DFB" w:rsidP="004B7E44">
      <w:r>
        <w:separator/>
      </w:r>
    </w:p>
  </w:footnote>
  <w:footnote w:type="continuationSeparator" w:id="0">
    <w:p w:rsidR="00D26DFB" w:rsidRDefault="00D26DF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Header"/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3A26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C10D21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" fillcolor="#3a2658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C10D21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D0"/>
    <w:rsid w:val="000C3BCE"/>
    <w:rsid w:val="00293B83"/>
    <w:rsid w:val="002D64D0"/>
    <w:rsid w:val="004B7E44"/>
    <w:rsid w:val="004D5252"/>
    <w:rsid w:val="004F2B86"/>
    <w:rsid w:val="005A718F"/>
    <w:rsid w:val="006A3CE7"/>
    <w:rsid w:val="007516CF"/>
    <w:rsid w:val="008B33BC"/>
    <w:rsid w:val="009120E9"/>
    <w:rsid w:val="00945900"/>
    <w:rsid w:val="009C396C"/>
    <w:rsid w:val="00B572B4"/>
    <w:rsid w:val="00C10D21"/>
    <w:rsid w:val="00D26DFB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B6D510-DD52-4C75-888C-D5D742E4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64D0"/>
    <w:rPr>
      <w:color w:val="93C842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3BCE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C3BC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C3BCE"/>
    <w:pPr>
      <w:spacing w:after="100"/>
      <w:ind w:left="560"/>
    </w:pPr>
  </w:style>
  <w:style w:type="paragraph" w:styleId="TOC1">
    <w:name w:val="toc 1"/>
    <w:basedOn w:val="Normal"/>
    <w:next w:val="Normal"/>
    <w:autoRedefine/>
    <w:uiPriority w:val="39"/>
    <w:unhideWhenUsed/>
    <w:rsid w:val="000C3BCE"/>
    <w:pPr>
      <w:spacing w:after="100" w:line="259" w:lineRule="auto"/>
    </w:pPr>
    <w:rPr>
      <w:rFonts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Business%20repor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4C864835E849CD935918D67CD1C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99367-B4EE-4AE6-B13F-69C60F9F19BA}"/>
      </w:docPartPr>
      <w:docPartBody>
        <w:p w:rsidR="00DE634C" w:rsidRDefault="00DE634C">
          <w:pPr>
            <w:pStyle w:val="3F4C864835E849CD935918D67CD1CDCE"/>
          </w:pPr>
          <w:r>
            <w:t>Company Name</w:t>
          </w:r>
        </w:p>
      </w:docPartBody>
    </w:docPart>
    <w:docPart>
      <w:docPartPr>
        <w:name w:val="695A3F868E4342F4BD532C841D32C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B313C-F8FF-47B7-8004-4B5104E49A66}"/>
      </w:docPartPr>
      <w:docPartBody>
        <w:p w:rsidR="00DE634C" w:rsidRDefault="00DE634C">
          <w:pPr>
            <w:pStyle w:val="695A3F868E4342F4BD532C841D32C4F9"/>
          </w:pPr>
          <w:r>
            <w:t>Marketing Plan</w:t>
          </w:r>
        </w:p>
      </w:docPartBody>
    </w:docPart>
    <w:docPart>
      <w:docPartPr>
        <w:name w:val="C71EC06023DA4C6A89B52330BC678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93552-9A65-4450-B964-E9580A7B2E0D}"/>
      </w:docPartPr>
      <w:docPartBody>
        <w:p w:rsidR="00DE634C" w:rsidRDefault="00DE634C">
          <w:pPr>
            <w:pStyle w:val="C71EC06023DA4C6A89B52330BC678C46"/>
          </w:pPr>
          <w:r>
            <w:t>Heading 3</w:t>
          </w:r>
        </w:p>
      </w:docPartBody>
    </w:docPart>
    <w:docPart>
      <w:docPartPr>
        <w:name w:val="EAEE625052004E4182A1F0A9F8D4B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612F2-78BE-4581-B0EC-F78877E70853}"/>
      </w:docPartPr>
      <w:docPartBody>
        <w:p w:rsidR="00DE634C" w:rsidRDefault="00DE634C" w:rsidP="00DE634C">
          <w:r>
            <w:t>To get started right away, just tap any placeholder text (such as this) and start typing to replace it with your own.</w:t>
          </w:r>
        </w:p>
        <w:p w:rsidR="00DE634C" w:rsidRDefault="00DE634C" w:rsidP="00DE634C">
          <w:r>
            <w:t xml:space="preserve">Want to insert a picture from your files or add a shape, text box, or table? You got it! On the Insert tab of the ribbon, just tap the option you need. </w:t>
          </w:r>
        </w:p>
        <w:p w:rsidR="00DE634C" w:rsidRDefault="00DE634C">
          <w:pPr>
            <w:pStyle w:val="EAEE625052004E4182A1F0A9F8D4B2A8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45B8A7E3D1EE45508E933FBE98A13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F61E2-CE54-4904-A3C8-C6E197BF8058}"/>
      </w:docPartPr>
      <w:docPartBody>
        <w:p w:rsidR="00DE634C" w:rsidRDefault="00DE634C">
          <w:pPr>
            <w:pStyle w:val="45B8A7E3D1EE45508E933FBE98A136BD"/>
          </w:pPr>
          <w:r>
            <w:t>Heading 4</w:t>
          </w:r>
        </w:p>
      </w:docPartBody>
    </w:docPart>
    <w:docPart>
      <w:docPartPr>
        <w:name w:val="983727318EFE446EAF83D3E5D57D3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C33BE-7784-4C7E-B6ED-EF5EB55B5C0E}"/>
      </w:docPartPr>
      <w:docPartBody>
        <w:p w:rsidR="00DE634C" w:rsidRDefault="00DE634C" w:rsidP="00DE634C">
          <w:r>
            <w:t>To get started right away, just tap any placeholder text (such as this) and start typing to replace it with your own.</w:t>
          </w:r>
        </w:p>
        <w:p w:rsidR="00DE634C" w:rsidRDefault="00DE634C" w:rsidP="00DE634C">
          <w:r>
            <w:t xml:space="preserve">Want to insert a picture from your files or add a shape, text box, or table? You got it! On the Insert tab of the ribbon, just tap the option you need. </w:t>
          </w:r>
        </w:p>
        <w:p w:rsidR="00DE634C" w:rsidRDefault="00DE634C">
          <w:pPr>
            <w:pStyle w:val="983727318EFE446EAF83D3E5D57D3596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4C"/>
    <w:rsid w:val="00D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4C864835E849CD935918D67CD1CDCE">
    <w:name w:val="3F4C864835E849CD935918D67CD1CDCE"/>
  </w:style>
  <w:style w:type="paragraph" w:customStyle="1" w:styleId="695A3F868E4342F4BD532C841D32C4F9">
    <w:name w:val="695A3F868E4342F4BD532C841D32C4F9"/>
  </w:style>
  <w:style w:type="paragraph" w:customStyle="1" w:styleId="C71EC06023DA4C6A89B52330BC678C46">
    <w:name w:val="C71EC06023DA4C6A89B52330BC678C46"/>
  </w:style>
  <w:style w:type="paragraph" w:customStyle="1" w:styleId="EAEE625052004E4182A1F0A9F8D4B2A8">
    <w:name w:val="EAEE625052004E4182A1F0A9F8D4B2A8"/>
  </w:style>
  <w:style w:type="paragraph" w:customStyle="1" w:styleId="45B8A7E3D1EE45508E933FBE98A136BD">
    <w:name w:val="45B8A7E3D1EE45508E933FBE98A136BD"/>
  </w:style>
  <w:style w:type="paragraph" w:customStyle="1" w:styleId="983727318EFE446EAF83D3E5D57D3596">
    <w:name w:val="983727318EFE446EAF83D3E5D57D3596"/>
  </w:style>
  <w:style w:type="paragraph" w:customStyle="1" w:styleId="8D8E429401C442F1A31C039EA9D437F6">
    <w:name w:val="8D8E429401C442F1A31C039EA9D437F6"/>
    <w:rsid w:val="00DE634C"/>
  </w:style>
  <w:style w:type="paragraph" w:customStyle="1" w:styleId="C038EAC01D3E41B4AF18A2D0E8A61FB2">
    <w:name w:val="C038EAC01D3E41B4AF18A2D0E8A61FB2"/>
    <w:rsid w:val="00DE634C"/>
  </w:style>
  <w:style w:type="paragraph" w:customStyle="1" w:styleId="26BF7F672D9E4A8BBE27885DBA007BB0">
    <w:name w:val="26BF7F672D9E4A8BBE27885DBA007BB0"/>
    <w:rsid w:val="00DE6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C5F1-70A8-4F2D-9420-02757AE6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14</TotalTime>
  <Pages>4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2018-04-11T17:57:00Z</dcterms:created>
  <dcterms:modified xsi:type="dcterms:W3CDTF">2018-04-11T18:12:00Z</dcterms:modified>
</cp:coreProperties>
</file>